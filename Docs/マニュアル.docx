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E8" w:rsidRDefault="002F6CE8" w:rsidP="002F6CE8"/>
    <w:p w:rsidR="00076D27" w:rsidRDefault="00076D27" w:rsidP="002F6CE8"/>
    <w:p w:rsidR="00076D27" w:rsidRDefault="00076D27" w:rsidP="002F6CE8"/>
    <w:p w:rsidR="00076D27" w:rsidRDefault="00076D27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2F6CE8" w:rsidRDefault="002F6CE8" w:rsidP="002F6CE8"/>
    <w:p w:rsidR="00703B40" w:rsidRPr="007E13F0" w:rsidRDefault="00703B40" w:rsidP="00703B40"/>
    <w:p w:rsidR="00076D27" w:rsidRDefault="009001BF" w:rsidP="00703B40">
      <w:pPr>
        <w:pStyle w:val="a7"/>
        <w:ind w:firstLine="720"/>
        <w:rPr>
          <w:sz w:val="72"/>
        </w:rPr>
      </w:pPr>
      <w:r w:rsidRPr="009001BF">
        <w:rPr>
          <w:sz w:val="72"/>
        </w:rPr>
        <w:t>webTools</w:t>
      </w:r>
    </w:p>
    <w:p w:rsidR="009001BF" w:rsidRDefault="009001BF" w:rsidP="00703B40">
      <w:pPr>
        <w:pStyle w:val="a7"/>
        <w:ind w:firstLine="720"/>
        <w:rPr>
          <w:sz w:val="72"/>
        </w:rPr>
      </w:pPr>
      <w:r>
        <w:rPr>
          <w:rFonts w:hint="eastAsia"/>
          <w:sz w:val="72"/>
        </w:rPr>
        <w:t>導入マニュアル</w:t>
      </w:r>
    </w:p>
    <w:p w:rsidR="00703B40" w:rsidRPr="007E13F0" w:rsidRDefault="00703B40" w:rsidP="00703B40"/>
    <w:p w:rsidR="00076D27" w:rsidRDefault="00076D27" w:rsidP="00A24886"/>
    <w:p w:rsidR="000414D7" w:rsidRPr="0063429B" w:rsidRDefault="000414D7" w:rsidP="00A24886">
      <w:pPr>
        <w:sectPr w:rsidR="000414D7" w:rsidRPr="0063429B" w:rsidSect="0093129C">
          <w:headerReference w:type="even" r:id="rId7"/>
          <w:headerReference w:type="default" r:id="rId8"/>
          <w:footerReference w:type="default" r:id="rId9"/>
          <w:type w:val="continuous"/>
          <w:pgSz w:w="11906" w:h="16838" w:code="9"/>
          <w:pgMar w:top="658" w:right="748" w:bottom="1259" w:left="539" w:header="851" w:footer="1038" w:gutter="0"/>
          <w:pgNumType w:start="1"/>
          <w:cols w:space="425"/>
          <w:titlePg/>
          <w:docGrid w:type="lines" w:linePitch="360"/>
        </w:sectPr>
      </w:pPr>
      <w:r>
        <w:br w:type="page"/>
      </w:r>
    </w:p>
    <w:p w:rsidR="00673D43" w:rsidRDefault="00673D43" w:rsidP="00A24886"/>
    <w:p w:rsidR="00673D43" w:rsidRPr="00673D43" w:rsidRDefault="00673D43" w:rsidP="00A24886">
      <w:pPr>
        <w:pStyle w:val="ae"/>
      </w:pPr>
      <w:r w:rsidRPr="00673D43">
        <w:rPr>
          <w:rFonts w:hint="eastAsia"/>
        </w:rPr>
        <w:t>も</w:t>
      </w:r>
      <w:r>
        <w:rPr>
          <w:rFonts w:hint="eastAsia"/>
        </w:rPr>
        <w:t xml:space="preserve"> </w:t>
      </w:r>
      <w:r w:rsidRPr="00673D43">
        <w:rPr>
          <w:rFonts w:hint="eastAsia"/>
        </w:rPr>
        <w:t>く</w:t>
      </w:r>
      <w:r>
        <w:rPr>
          <w:rFonts w:hint="eastAsia"/>
        </w:rPr>
        <w:t xml:space="preserve"> </w:t>
      </w:r>
      <w:r w:rsidRPr="00673D43">
        <w:rPr>
          <w:rFonts w:hint="eastAsia"/>
        </w:rPr>
        <w:t>じ</w:t>
      </w:r>
    </w:p>
    <w:p w:rsidR="00077374" w:rsidRDefault="00077374" w:rsidP="00A24886"/>
    <w:p w:rsidR="008F7D21" w:rsidRDefault="003D1738">
      <w:pPr>
        <w:pStyle w:val="1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411200764" w:history="1">
        <w:r w:rsidR="008F7D21" w:rsidRPr="0069516B">
          <w:rPr>
            <w:rStyle w:val="a6"/>
          </w:rPr>
          <w:t>1.</w:t>
        </w:r>
        <w:r w:rsidR="008F7D21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大項目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_Toc411200764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8F7D21" w:rsidRDefault="00A7530B">
      <w:pPr>
        <w:pStyle w:val="21"/>
        <w:tabs>
          <w:tab w:val="left" w:pos="900"/>
          <w:tab w:val="right" w:leader="dot" w:pos="10790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11200765" w:history="1">
        <w:r w:rsidR="008F7D21" w:rsidRPr="0069516B">
          <w:rPr>
            <w:rStyle w:val="a6"/>
          </w:rPr>
          <w:t>1.1.</w:t>
        </w:r>
        <w:r w:rsidR="008F7D21"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中項目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_Toc411200765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8F7D21" w:rsidRDefault="00A7530B">
      <w:pPr>
        <w:pStyle w:val="31"/>
        <w:tabs>
          <w:tab w:val="left" w:pos="1080"/>
          <w:tab w:val="right" w:leader="dot" w:pos="10790"/>
        </w:tabs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411200766" w:history="1">
        <w:r w:rsidR="008F7D21" w:rsidRPr="0069516B">
          <w:rPr>
            <w:rStyle w:val="a6"/>
          </w:rPr>
          <w:t>1.1.1.</w:t>
        </w:r>
        <w:r w:rsidR="008F7D2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8F7D21" w:rsidRPr="0069516B">
          <w:rPr>
            <w:rStyle w:val="a6"/>
            <w:rFonts w:hint="eastAsia"/>
          </w:rPr>
          <w:t>小項目</w:t>
        </w:r>
        <w:r w:rsidR="008F7D21">
          <w:rPr>
            <w:webHidden/>
          </w:rPr>
          <w:tab/>
        </w:r>
        <w:r w:rsidR="008F7D21">
          <w:rPr>
            <w:webHidden/>
          </w:rPr>
          <w:fldChar w:fldCharType="begin"/>
        </w:r>
        <w:r w:rsidR="008F7D21">
          <w:rPr>
            <w:webHidden/>
          </w:rPr>
          <w:instrText xml:space="preserve"> PAGEREF _Toc411200766 \h </w:instrText>
        </w:r>
        <w:r w:rsidR="008F7D21">
          <w:rPr>
            <w:webHidden/>
          </w:rPr>
        </w:r>
        <w:r w:rsidR="008F7D21">
          <w:rPr>
            <w:webHidden/>
          </w:rPr>
          <w:fldChar w:fldCharType="separate"/>
        </w:r>
        <w:r w:rsidR="008F7D21">
          <w:rPr>
            <w:webHidden/>
          </w:rPr>
          <w:t>1</w:t>
        </w:r>
        <w:r w:rsidR="008F7D21">
          <w:rPr>
            <w:webHidden/>
          </w:rPr>
          <w:fldChar w:fldCharType="end"/>
        </w:r>
      </w:hyperlink>
    </w:p>
    <w:p w:rsidR="00077374" w:rsidRDefault="003D1738" w:rsidP="00A24886">
      <w:r>
        <w:fldChar w:fldCharType="end"/>
      </w:r>
    </w:p>
    <w:p w:rsidR="00EC2D2A" w:rsidRDefault="00710751" w:rsidP="00A24886">
      <w:r>
        <w:drawing>
          <wp:inline distT="0" distB="0" distL="0" distR="0" wp14:anchorId="7FCFD34C" wp14:editId="1E68AFA5">
            <wp:extent cx="2937600" cy="1817797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129" cy="18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1" w:rsidRDefault="00710751" w:rsidP="00A24886">
      <w:r>
        <w:drawing>
          <wp:inline distT="0" distB="0" distL="0" distR="0" wp14:anchorId="4739F09E" wp14:editId="01519B31">
            <wp:extent cx="2916820" cy="1804938"/>
            <wp:effectExtent l="0" t="0" r="0" b="508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991" cy="18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1" w:rsidRDefault="00710751" w:rsidP="00A24886"/>
    <w:p w:rsidR="00710751" w:rsidRDefault="00710751" w:rsidP="00A24886">
      <w:r>
        <w:drawing>
          <wp:inline distT="0" distB="0" distL="0" distR="0" wp14:anchorId="1442ED80" wp14:editId="192DD019">
            <wp:extent cx="3011496" cy="1863524"/>
            <wp:effectExtent l="0" t="0" r="0" b="381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455" cy="18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51" w:rsidRDefault="00710751" w:rsidP="00A24886"/>
    <w:p w:rsidR="00710751" w:rsidRDefault="00710751" w:rsidP="00A24886">
      <w:bookmarkStart w:id="0" w:name="_GoBack"/>
      <w:bookmarkEnd w:id="0"/>
    </w:p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/>
    <w:p w:rsidR="00710751" w:rsidRDefault="00710751" w:rsidP="00A24886">
      <w:pPr>
        <w:rPr>
          <w:rFonts w:hint="eastAsia"/>
        </w:rPr>
      </w:pPr>
    </w:p>
    <w:p w:rsidR="00EC2D2A" w:rsidRDefault="00EC2D2A" w:rsidP="00A24886"/>
    <w:p w:rsidR="00EC2D2A" w:rsidRDefault="00EC2D2A" w:rsidP="00A24886">
      <w:pPr>
        <w:sectPr w:rsidR="00EC2D2A" w:rsidSect="0063429B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689" w:right="566" w:bottom="1007" w:left="540" w:header="783" w:footer="498" w:gutter="0"/>
          <w:pgNumType w:fmt="upperRoman" w:start="1"/>
          <w:cols w:space="425"/>
          <w:docGrid w:type="lines" w:linePitch="360"/>
        </w:sectPr>
      </w:pPr>
    </w:p>
    <w:p w:rsidR="003F007D" w:rsidRDefault="00076D27" w:rsidP="006C0017">
      <w:pPr>
        <w:pStyle w:val="1"/>
      </w:pPr>
      <w:r>
        <w:rPr>
          <w:rFonts w:hint="eastAsia"/>
        </w:rPr>
        <w:lastRenderedPageBreak/>
        <w:t>ダウンロード</w:t>
      </w:r>
      <w:r w:rsidR="00E63F74">
        <w:rPr>
          <w:rFonts w:hint="eastAsia"/>
        </w:rPr>
        <w:t>とインストール</w:t>
      </w:r>
    </w:p>
    <w:p w:rsidR="00C26ADB" w:rsidRDefault="00E63F74" w:rsidP="00E63F74">
      <w:pPr>
        <w:pStyle w:val="2"/>
        <w:tabs>
          <w:tab w:val="clear" w:pos="360"/>
          <w:tab w:val="left" w:pos="567"/>
        </w:tabs>
      </w:pPr>
      <w:r>
        <w:rPr>
          <w:rFonts w:hint="eastAsia"/>
        </w:rPr>
        <w:t>ダウンロード</w:t>
      </w:r>
    </w:p>
    <w:p w:rsidR="00693261" w:rsidRDefault="00703B40" w:rsidP="00703B40">
      <w:pPr>
        <w:pStyle w:val="3"/>
        <w:ind w:left="360"/>
      </w:pPr>
      <w:bookmarkStart w:id="1" w:name="_Toc411200766"/>
      <w:r>
        <w:rPr>
          <w:rFonts w:hint="eastAsia"/>
        </w:rPr>
        <w:t>小項目</w:t>
      </w:r>
      <w:bookmarkEnd w:id="1"/>
    </w:p>
    <w:p w:rsidR="007F0D71" w:rsidRDefault="007F0D71" w:rsidP="00A24886">
      <w:pPr>
        <w:pStyle w:val="20"/>
      </w:pPr>
    </w:p>
    <w:p w:rsidR="007F0D71" w:rsidRPr="006C0017" w:rsidRDefault="007F0D71" w:rsidP="006C0017">
      <w:pPr>
        <w:pStyle w:val="20"/>
      </w:pPr>
    </w:p>
    <w:sectPr w:rsidR="007F0D71" w:rsidRPr="006C0017" w:rsidSect="006A24AC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902" w:right="567" w:bottom="1259" w:left="539" w:header="851" w:footer="225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0B" w:rsidRDefault="00A7530B" w:rsidP="00A24886">
      <w:r>
        <w:separator/>
      </w:r>
    </w:p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</w:endnote>
  <w:endnote w:type="continuationSeparator" w:id="0">
    <w:p w:rsidR="00A7530B" w:rsidRDefault="00A7530B" w:rsidP="00A24886">
      <w:r>
        <w:continuationSeparator/>
      </w:r>
    </w:p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94CE397" id="Line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pGxnH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A24886"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482277" w:rsidRDefault="00703B40" w:rsidP="00A24886">
    <w:r>
      <w:drawing>
        <wp:inline distT="0" distB="0" distL="0" distR="0">
          <wp:extent cx="914400" cy="198120"/>
          <wp:effectExtent l="0" t="0" r="0" b="0"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r>
      <w:drawing>
        <wp:inline distT="0" distB="0" distL="0" distR="0">
          <wp:extent cx="3122930" cy="172720"/>
          <wp:effectExtent l="0" t="0" r="1270" b="0"/>
          <wp:docPr id="6" name="図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471" w:rsidRDefault="00703B40" w:rsidP="00A24886">
    <w:pPr>
      <w:pStyle w:val="ad"/>
      <w:ind w:firstLine="180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115BD29" id="Line 3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mp6+9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E00471" w:rsidRPr="0082573C" w:rsidRDefault="00E00471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710751">
      <w:t>II</w:t>
    </w:r>
    <w:r w:rsidRPr="0082573C">
      <w:fldChar w:fldCharType="end"/>
    </w:r>
  </w:p>
  <w:p w:rsidR="00E00471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8" name="図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E00471" w:rsidRPr="00E00471" w:rsidRDefault="00703B40" w:rsidP="00A24886">
    <w:pPr>
      <w:pStyle w:val="ac"/>
    </w:pPr>
    <w:r>
      <w:drawing>
        <wp:inline distT="0" distB="0" distL="0" distR="0">
          <wp:extent cx="3122930" cy="172720"/>
          <wp:effectExtent l="0" t="0" r="1270" b="0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28575" t="34925" r="30480" b="31750"/>
              <wp:docPr id="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6403565E" id="Line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s78YBh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710751">
      <w:t>I</w:t>
    </w:r>
    <w:r w:rsidRPr="0082573C">
      <w:fldChar w:fldCharType="end"/>
    </w:r>
  </w:p>
  <w:p w:rsidR="00482277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4"/>
    </w:pPr>
    <w:r>
      <w:drawing>
        <wp:inline distT="0" distB="0" distL="0" distR="0">
          <wp:extent cx="3122930" cy="172720"/>
          <wp:effectExtent l="0" t="0" r="1270" b="0"/>
          <wp:docPr id="12" name="図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359500B" id="Line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703B40">
      <w:t>10</w:t>
    </w:r>
    <w:r w:rsidRPr="0082573C">
      <w:fldChar w:fldCharType="end"/>
    </w:r>
  </w:p>
  <w:p w:rsidR="00482277" w:rsidRDefault="00703B40" w:rsidP="00A24886">
    <w:pPr>
      <w:pStyle w:val="af4"/>
    </w:pPr>
    <w:r>
      <w:drawing>
        <wp:inline distT="0" distB="0" distL="0" distR="0">
          <wp:extent cx="914400" cy="198120"/>
          <wp:effectExtent l="0" t="0" r="0" b="0"/>
          <wp:docPr id="14" name="図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4"/>
    </w:pPr>
    <w:r>
      <w:drawing>
        <wp:inline distT="0" distB="0" distL="0" distR="0">
          <wp:extent cx="3122930" cy="172720"/>
          <wp:effectExtent l="0" t="0" r="1270" b="0"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r>
      <mc:AlternateContent>
        <mc:Choice Requires="wps">
          <w:drawing>
            <wp:inline distT="0" distB="0" distL="0" distR="0">
              <wp:extent cx="6684645" cy="0"/>
              <wp:effectExtent l="36830" t="31115" r="31750" b="35560"/>
              <wp:docPr id="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7C87050A" id="Line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" strokeweight="4.5pt">
              <v:stroke linestyle="thickThin"/>
              <w10:anchorlock/>
            </v:line>
          </w:pict>
        </mc:Fallback>
      </mc:AlternateContent>
    </w:r>
  </w:p>
  <w:p w:rsidR="00482277" w:rsidRPr="0082573C" w:rsidRDefault="00482277" w:rsidP="00A24886">
    <w:pPr>
      <w:pStyle w:val="ad"/>
      <w:ind w:firstLine="180"/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 w:rsidR="00710751">
      <w:t>1</w:t>
    </w:r>
    <w:r w:rsidRPr="0082573C">
      <w:fldChar w:fldCharType="end"/>
    </w:r>
  </w:p>
  <w:p w:rsidR="00482277" w:rsidRDefault="00703B40" w:rsidP="00A24886">
    <w:pPr>
      <w:pStyle w:val="af3"/>
    </w:pPr>
    <w:r>
      <w:drawing>
        <wp:inline distT="0" distB="0" distL="0" distR="0">
          <wp:extent cx="914400" cy="198120"/>
          <wp:effectExtent l="0" t="0" r="0" b="0"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3"/>
    </w:pPr>
    <w:r>
      <w:drawing>
        <wp:inline distT="0" distB="0" distL="0" distR="0">
          <wp:extent cx="3122930" cy="172720"/>
          <wp:effectExtent l="0" t="0" r="1270" b="0"/>
          <wp:docPr id="18" name="図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703B40" w:rsidP="00A24886">
    <w:pPr>
      <w:pStyle w:val="af3"/>
    </w:pPr>
    <w:r>
      <mc:AlternateContent>
        <mc:Choice Requires="wps">
          <w:drawing>
            <wp:inline distT="0" distB="0" distL="0" distR="0">
              <wp:extent cx="6684645" cy="0"/>
              <wp:effectExtent l="28575" t="28575" r="30480" b="28575"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464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14A861B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" strokeweight="4.5pt">
              <v:stroke linestyle="thickThin"/>
              <w10:anchorlock/>
            </v:line>
          </w:pict>
        </mc:Fallback>
      </mc:AlternateContent>
    </w:r>
  </w:p>
  <w:p w:rsidR="00482277" w:rsidRDefault="00482277" w:rsidP="00A24886">
    <w:pPr>
      <w:pStyle w:val="ad"/>
      <w:ind w:firstLine="180"/>
      <w:rPr>
        <w:szCs w:val="20"/>
      </w:rPr>
    </w:pPr>
    <w:r w:rsidRPr="0082573C">
      <w:fldChar w:fldCharType="begin"/>
    </w:r>
    <w:r w:rsidRPr="0082573C">
      <w:instrText xml:space="preserve"> PAGE </w:instrText>
    </w:r>
    <w:r w:rsidRPr="0082573C">
      <w:fldChar w:fldCharType="separate"/>
    </w:r>
    <w:r>
      <w:t>1</w:t>
    </w:r>
    <w:r w:rsidRPr="0082573C">
      <w:fldChar w:fldCharType="end"/>
    </w:r>
  </w:p>
  <w:p w:rsidR="00482277" w:rsidRDefault="00703B40" w:rsidP="00A24886">
    <w:pPr>
      <w:pStyle w:val="af3"/>
    </w:pPr>
    <w:r>
      <w:drawing>
        <wp:inline distT="0" distB="0" distL="0" distR="0">
          <wp:extent cx="914400" cy="198120"/>
          <wp:effectExtent l="0" t="0" r="0" b="0"/>
          <wp:docPr id="20" name="図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703B40" w:rsidP="00A24886">
    <w:pPr>
      <w:pStyle w:val="af3"/>
    </w:pPr>
    <w:r>
      <w:drawing>
        <wp:inline distT="0" distB="0" distL="0" distR="0">
          <wp:extent cx="3122930" cy="172720"/>
          <wp:effectExtent l="0" t="0" r="1270" b="0"/>
          <wp:docPr id="21" name="図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29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482277" w:rsidRDefault="00482277" w:rsidP="00A248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0B" w:rsidRDefault="00A7530B" w:rsidP="00A24886">
      <w:r>
        <w:separator/>
      </w:r>
    </w:p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</w:footnote>
  <w:footnote w:type="continuationSeparator" w:id="0">
    <w:p w:rsidR="00A7530B" w:rsidRDefault="00A7530B" w:rsidP="00A24886">
      <w:r>
        <w:continuationSeparator/>
      </w:r>
    </w:p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  <w:p w:rsidR="00A7530B" w:rsidRDefault="00A7530B" w:rsidP="00A248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  <w:p w:rsidR="00482277" w:rsidRDefault="00482277" w:rsidP="00A248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  <w:p w:rsidR="00482277" w:rsidRDefault="00482277" w:rsidP="00A248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Pr="0063429B" w:rsidRDefault="00482277" w:rsidP="00A24886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>
    <w:pPr>
      <w:pStyle w:val="a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277" w:rsidRDefault="00482277" w:rsidP="00A2488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BD21480_"/>
      </v:shape>
    </w:pict>
  </w:numPicBullet>
  <w:numPicBullet w:numPicBulletId="1">
    <w:pict>
      <v:shape id="_x0000_i1029" type="#_x0000_t75" style="width:9.1pt;height:9.1pt" o:bullet="t">
        <v:imagedata r:id="rId2" o:title="BD14581_"/>
      </v:shape>
    </w:pict>
  </w:numPicBullet>
  <w:abstractNum w:abstractNumId="0" w15:restartNumberingAfterBreak="0">
    <w:nsid w:val="FFFFFF7C"/>
    <w:multiLevelType w:val="singleLevel"/>
    <w:tmpl w:val="C06201E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D76A8F7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F8938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BA421D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6C4256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A886FD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1F6270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010F00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DC2E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A419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9A4A2E"/>
    <w:multiLevelType w:val="hybridMultilevel"/>
    <w:tmpl w:val="1AB02436"/>
    <w:lvl w:ilvl="0" w:tplc="1542F0FE">
      <w:start w:val="1"/>
      <w:numFmt w:val="bullet"/>
      <w:lvlText w:val=""/>
      <w:lvlPicBulletId w:val="1"/>
      <w:lvlJc w:val="left"/>
      <w:pPr>
        <w:tabs>
          <w:tab w:val="num" w:pos="960"/>
        </w:tabs>
        <w:ind w:left="96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1" w15:restartNumberingAfterBreak="0">
    <w:nsid w:val="06C014E7"/>
    <w:multiLevelType w:val="multilevel"/>
    <w:tmpl w:val="A504125C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2" w15:restartNumberingAfterBreak="0">
    <w:nsid w:val="0FB37B33"/>
    <w:multiLevelType w:val="multilevel"/>
    <w:tmpl w:val="3B4C3116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3" w15:restartNumberingAfterBreak="0">
    <w:nsid w:val="14E303E5"/>
    <w:multiLevelType w:val="hybridMultilevel"/>
    <w:tmpl w:val="AC861B38"/>
    <w:lvl w:ilvl="0" w:tplc="E9F03B44">
      <w:start w:val="1"/>
      <w:numFmt w:val="decimalFullWidth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14" w15:restartNumberingAfterBreak="0">
    <w:nsid w:val="230A7DB7"/>
    <w:multiLevelType w:val="multilevel"/>
    <w:tmpl w:val="505EA6E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32BD46C2"/>
    <w:multiLevelType w:val="hybridMultilevel"/>
    <w:tmpl w:val="6B6C6E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4519D"/>
    <w:multiLevelType w:val="hybridMultilevel"/>
    <w:tmpl w:val="6F7C40D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7" w15:restartNumberingAfterBreak="0">
    <w:nsid w:val="3A9D487D"/>
    <w:multiLevelType w:val="multilevel"/>
    <w:tmpl w:val="1194BD14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8" w15:restartNumberingAfterBreak="0">
    <w:nsid w:val="3C4D2644"/>
    <w:multiLevelType w:val="hybridMultilevel"/>
    <w:tmpl w:val="6CD801AC"/>
    <w:lvl w:ilvl="0" w:tplc="E728AADA">
      <w:start w:val="1"/>
      <w:numFmt w:val="decimal"/>
      <w:pStyle w:val="a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19" w15:restartNumberingAfterBreak="0">
    <w:nsid w:val="3D8729E8"/>
    <w:multiLevelType w:val="multilevel"/>
    <w:tmpl w:val="6ADAB9AA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0" w15:restartNumberingAfterBreak="0">
    <w:nsid w:val="3E173E19"/>
    <w:multiLevelType w:val="hybridMultilevel"/>
    <w:tmpl w:val="1536363E"/>
    <w:lvl w:ilvl="0" w:tplc="66E4BD2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8319EF"/>
    <w:multiLevelType w:val="multilevel"/>
    <w:tmpl w:val="9A4E1E1A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2" w15:restartNumberingAfterBreak="0">
    <w:nsid w:val="4A8E70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4E391DF1"/>
    <w:multiLevelType w:val="multilevel"/>
    <w:tmpl w:val="C4DCB9C4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24" w15:restartNumberingAfterBreak="0">
    <w:nsid w:val="568575FB"/>
    <w:multiLevelType w:val="multilevel"/>
    <w:tmpl w:val="C7CC7C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5A93103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5A9D074A"/>
    <w:multiLevelType w:val="multilevel"/>
    <w:tmpl w:val="F8846EB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0B011A4"/>
    <w:multiLevelType w:val="hybridMultilevel"/>
    <w:tmpl w:val="9DC0449E"/>
    <w:lvl w:ilvl="0" w:tplc="C7D84202">
      <w:numFmt w:val="bullet"/>
      <w:lvlText w:val="※"/>
      <w:lvlJc w:val="left"/>
      <w:pPr>
        <w:tabs>
          <w:tab w:val="num" w:pos="900"/>
        </w:tabs>
        <w:ind w:left="90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8" w15:restartNumberingAfterBreak="0">
    <w:nsid w:val="6AD83741"/>
    <w:multiLevelType w:val="multilevel"/>
    <w:tmpl w:val="D23E284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6FDA4A24"/>
    <w:multiLevelType w:val="multilevel"/>
    <w:tmpl w:val="6F7C40DE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0" w15:restartNumberingAfterBreak="0">
    <w:nsid w:val="75F7678A"/>
    <w:multiLevelType w:val="hybridMultilevel"/>
    <w:tmpl w:val="D514F6F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1" w15:restartNumberingAfterBreak="0">
    <w:nsid w:val="7B704AB2"/>
    <w:multiLevelType w:val="multilevel"/>
    <w:tmpl w:val="319A31D2"/>
    <w:lvl w:ilvl="0">
      <w:start w:val="1"/>
      <w:numFmt w:val="decimalFullWidth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abstractNum w:abstractNumId="32" w15:restartNumberingAfterBreak="0">
    <w:nsid w:val="7D1E34B1"/>
    <w:multiLevelType w:val="multilevel"/>
    <w:tmpl w:val="130054F8"/>
    <w:lvl w:ilvl="0">
      <w:start w:val="1"/>
      <w:numFmt w:val="decimal"/>
      <w:lvlText w:val="%1．"/>
      <w:lvlJc w:val="left"/>
      <w:pPr>
        <w:tabs>
          <w:tab w:val="num" w:pos="751"/>
        </w:tabs>
        <w:ind w:left="751" w:hanging="21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381"/>
        </w:tabs>
        <w:ind w:left="1381" w:hanging="420"/>
      </w:pPr>
    </w:lvl>
    <w:lvl w:ilvl="2">
      <w:start w:val="1"/>
      <w:numFmt w:val="decimalEnclosedCircle"/>
      <w:lvlText w:val="%3"/>
      <w:lvlJc w:val="left"/>
      <w:pPr>
        <w:tabs>
          <w:tab w:val="num" w:pos="1801"/>
        </w:tabs>
        <w:ind w:left="1801" w:hanging="420"/>
      </w:pPr>
    </w:lvl>
    <w:lvl w:ilvl="3">
      <w:start w:val="1"/>
      <w:numFmt w:val="decimal"/>
      <w:lvlText w:val="%4."/>
      <w:lvlJc w:val="left"/>
      <w:pPr>
        <w:tabs>
          <w:tab w:val="num" w:pos="2221"/>
        </w:tabs>
        <w:ind w:left="2221" w:hanging="420"/>
      </w:pPr>
    </w:lvl>
    <w:lvl w:ilvl="4">
      <w:start w:val="1"/>
      <w:numFmt w:val="aiueoFullWidth"/>
      <w:lvlText w:val="(%5)"/>
      <w:lvlJc w:val="left"/>
      <w:pPr>
        <w:tabs>
          <w:tab w:val="num" w:pos="2641"/>
        </w:tabs>
        <w:ind w:left="2641" w:hanging="420"/>
      </w:pPr>
    </w:lvl>
    <w:lvl w:ilvl="5">
      <w:start w:val="1"/>
      <w:numFmt w:val="decimalEnclosedCircle"/>
      <w:lvlText w:val="%6"/>
      <w:lvlJc w:val="left"/>
      <w:pPr>
        <w:tabs>
          <w:tab w:val="num" w:pos="3061"/>
        </w:tabs>
        <w:ind w:left="3061" w:hanging="420"/>
      </w:pPr>
    </w:lvl>
    <w:lvl w:ilvl="6">
      <w:start w:val="1"/>
      <w:numFmt w:val="decimal"/>
      <w:lvlText w:val="%7."/>
      <w:lvlJc w:val="left"/>
      <w:pPr>
        <w:tabs>
          <w:tab w:val="num" w:pos="3481"/>
        </w:tabs>
        <w:ind w:left="3481" w:hanging="420"/>
      </w:pPr>
    </w:lvl>
    <w:lvl w:ilvl="7">
      <w:start w:val="1"/>
      <w:numFmt w:val="aiueoFullWidth"/>
      <w:lvlText w:val="(%8)"/>
      <w:lvlJc w:val="left"/>
      <w:pPr>
        <w:tabs>
          <w:tab w:val="num" w:pos="3901"/>
        </w:tabs>
        <w:ind w:left="3901" w:hanging="420"/>
      </w:pPr>
    </w:lvl>
    <w:lvl w:ilvl="8">
      <w:start w:val="1"/>
      <w:numFmt w:val="decimalEnclosedCircle"/>
      <w:lvlText w:val="%9"/>
      <w:lvlJc w:val="left"/>
      <w:pPr>
        <w:tabs>
          <w:tab w:val="num" w:pos="4321"/>
        </w:tabs>
        <w:ind w:left="4321" w:hanging="420"/>
      </w:pPr>
    </w:lvl>
  </w:abstractNum>
  <w:abstractNum w:abstractNumId="33" w15:restartNumberingAfterBreak="0">
    <w:nsid w:val="7E7C31EB"/>
    <w:multiLevelType w:val="multilevel"/>
    <w:tmpl w:val="1AF4864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26"/>
  </w:num>
  <w:num w:numId="4">
    <w:abstractNumId w:val="25"/>
  </w:num>
  <w:num w:numId="5">
    <w:abstractNumId w:val="28"/>
  </w:num>
  <w:num w:numId="6">
    <w:abstractNumId w:val="3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4"/>
  </w:num>
  <w:num w:numId="19">
    <w:abstractNumId w:val="13"/>
  </w:num>
  <w:num w:numId="20">
    <w:abstractNumId w:val="31"/>
  </w:num>
  <w:num w:numId="21">
    <w:abstractNumId w:val="24"/>
  </w:num>
  <w:num w:numId="22">
    <w:abstractNumId w:val="27"/>
  </w:num>
  <w:num w:numId="23">
    <w:abstractNumId w:val="18"/>
  </w:num>
  <w:num w:numId="24">
    <w:abstractNumId w:val="23"/>
  </w:num>
  <w:num w:numId="25">
    <w:abstractNumId w:val="18"/>
    <w:lvlOverride w:ilvl="0">
      <w:startOverride w:val="1"/>
    </w:lvlOverride>
  </w:num>
  <w:num w:numId="26">
    <w:abstractNumId w:val="21"/>
  </w:num>
  <w:num w:numId="27">
    <w:abstractNumId w:val="18"/>
    <w:lvlOverride w:ilvl="0">
      <w:startOverride w:val="1"/>
    </w:lvlOverride>
  </w:num>
  <w:num w:numId="28">
    <w:abstractNumId w:val="32"/>
  </w:num>
  <w:num w:numId="29">
    <w:abstractNumId w:val="18"/>
    <w:lvlOverride w:ilvl="0">
      <w:startOverride w:val="1"/>
    </w:lvlOverride>
  </w:num>
  <w:num w:numId="30">
    <w:abstractNumId w:val="16"/>
  </w:num>
  <w:num w:numId="31">
    <w:abstractNumId w:val="29"/>
  </w:num>
  <w:num w:numId="32">
    <w:abstractNumId w:val="10"/>
  </w:num>
  <w:num w:numId="33">
    <w:abstractNumId w:val="19"/>
  </w:num>
  <w:num w:numId="34">
    <w:abstractNumId w:val="18"/>
    <w:lvlOverride w:ilvl="0">
      <w:startOverride w:val="1"/>
    </w:lvlOverride>
  </w:num>
  <w:num w:numId="35">
    <w:abstractNumId w:val="30"/>
  </w:num>
  <w:num w:numId="36">
    <w:abstractNumId w:val="11"/>
  </w:num>
  <w:num w:numId="37">
    <w:abstractNumId w:val="18"/>
    <w:lvlOverride w:ilvl="0">
      <w:startOverride w:val="1"/>
    </w:lvlOverride>
  </w:num>
  <w:num w:numId="38">
    <w:abstractNumId w:val="17"/>
  </w:num>
  <w:num w:numId="39">
    <w:abstractNumId w:val="18"/>
    <w:lvlOverride w:ilvl="0">
      <w:startOverride w:val="1"/>
    </w:lvlOverride>
  </w:num>
  <w:num w:numId="40">
    <w:abstractNumId w:val="18"/>
    <w:lvlOverride w:ilvl="0">
      <w:startOverride w:val="1"/>
    </w:lvlOverride>
  </w:num>
  <w:num w:numId="41">
    <w:abstractNumId w:val="12"/>
  </w:num>
  <w:num w:numId="42">
    <w:abstractNumId w:val="18"/>
    <w:lvlOverride w:ilvl="0">
      <w:startOverride w:val="1"/>
    </w:lvlOverride>
  </w:num>
  <w:num w:numId="43">
    <w:abstractNumId w:val="18"/>
    <w:lvlOverride w:ilvl="0">
      <w:startOverride w:val="1"/>
    </w:lvlOverride>
  </w:num>
  <w:num w:numId="44">
    <w:abstractNumId w:val="18"/>
    <w:lvlOverride w:ilvl="0">
      <w:startOverride w:val="1"/>
    </w:lvlOverride>
  </w:num>
  <w:num w:numId="45">
    <w:abstractNumId w:val="18"/>
    <w:lvlOverride w:ilvl="0">
      <w:startOverride w:val="1"/>
    </w:lvlOverride>
  </w:num>
  <w:num w:numId="46">
    <w:abstractNumId w:val="18"/>
    <w:lvlOverride w:ilvl="0">
      <w:startOverride w:val="1"/>
    </w:lvlOverride>
  </w:num>
  <w:num w:numId="47">
    <w:abstractNumId w:val="18"/>
    <w:lvlOverride w:ilvl="0">
      <w:startOverride w:val="1"/>
    </w:lvlOverride>
  </w:num>
  <w:num w:numId="48">
    <w:abstractNumId w:val="18"/>
    <w:lvlOverride w:ilvl="0">
      <w:startOverride w:val="1"/>
    </w:lvlOverride>
  </w:num>
  <w:num w:numId="49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1"/>
  <w:evenAndOddHeaders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2"/>
    <w:rsid w:val="00015376"/>
    <w:rsid w:val="000176D9"/>
    <w:rsid w:val="00020544"/>
    <w:rsid w:val="00023FC3"/>
    <w:rsid w:val="00031B8B"/>
    <w:rsid w:val="00037184"/>
    <w:rsid w:val="0004142B"/>
    <w:rsid w:val="000414D7"/>
    <w:rsid w:val="0004178E"/>
    <w:rsid w:val="00076D27"/>
    <w:rsid w:val="00077374"/>
    <w:rsid w:val="0009500E"/>
    <w:rsid w:val="000A7E02"/>
    <w:rsid w:val="000B2927"/>
    <w:rsid w:val="000E3121"/>
    <w:rsid w:val="000E5DA9"/>
    <w:rsid w:val="000F27BD"/>
    <w:rsid w:val="00115064"/>
    <w:rsid w:val="00117D3A"/>
    <w:rsid w:val="00137318"/>
    <w:rsid w:val="00145D1B"/>
    <w:rsid w:val="00152B6C"/>
    <w:rsid w:val="00165FB2"/>
    <w:rsid w:val="00174AC5"/>
    <w:rsid w:val="001807FC"/>
    <w:rsid w:val="00190761"/>
    <w:rsid w:val="001A41BD"/>
    <w:rsid w:val="001A63BD"/>
    <w:rsid w:val="001A6A4C"/>
    <w:rsid w:val="001A6FE5"/>
    <w:rsid w:val="001F59AB"/>
    <w:rsid w:val="00217417"/>
    <w:rsid w:val="002407DB"/>
    <w:rsid w:val="00246204"/>
    <w:rsid w:val="00246C7A"/>
    <w:rsid w:val="002528D7"/>
    <w:rsid w:val="00256BAE"/>
    <w:rsid w:val="00263B72"/>
    <w:rsid w:val="00273B4A"/>
    <w:rsid w:val="00284908"/>
    <w:rsid w:val="00287D00"/>
    <w:rsid w:val="00290883"/>
    <w:rsid w:val="002C07C0"/>
    <w:rsid w:val="002C6356"/>
    <w:rsid w:val="002F1489"/>
    <w:rsid w:val="002F1DEB"/>
    <w:rsid w:val="002F2BD5"/>
    <w:rsid w:val="002F6CE8"/>
    <w:rsid w:val="00310963"/>
    <w:rsid w:val="00315898"/>
    <w:rsid w:val="00316449"/>
    <w:rsid w:val="00342264"/>
    <w:rsid w:val="00367E2C"/>
    <w:rsid w:val="00380309"/>
    <w:rsid w:val="00397850"/>
    <w:rsid w:val="003C51B0"/>
    <w:rsid w:val="003D05A1"/>
    <w:rsid w:val="003D1738"/>
    <w:rsid w:val="003D6C3B"/>
    <w:rsid w:val="003D7663"/>
    <w:rsid w:val="003F007D"/>
    <w:rsid w:val="00405F30"/>
    <w:rsid w:val="00410399"/>
    <w:rsid w:val="004123EB"/>
    <w:rsid w:val="00412C74"/>
    <w:rsid w:val="004152FD"/>
    <w:rsid w:val="004468EC"/>
    <w:rsid w:val="00447934"/>
    <w:rsid w:val="00447E8F"/>
    <w:rsid w:val="00454251"/>
    <w:rsid w:val="004733B3"/>
    <w:rsid w:val="00482277"/>
    <w:rsid w:val="004968BB"/>
    <w:rsid w:val="004A198E"/>
    <w:rsid w:val="004D173A"/>
    <w:rsid w:val="004D26F0"/>
    <w:rsid w:val="004E6FBB"/>
    <w:rsid w:val="004F4136"/>
    <w:rsid w:val="004F50C4"/>
    <w:rsid w:val="00501002"/>
    <w:rsid w:val="0050171D"/>
    <w:rsid w:val="00506F5C"/>
    <w:rsid w:val="005324D2"/>
    <w:rsid w:val="00541F22"/>
    <w:rsid w:val="005542B5"/>
    <w:rsid w:val="00561568"/>
    <w:rsid w:val="005677DE"/>
    <w:rsid w:val="0057086E"/>
    <w:rsid w:val="00593C08"/>
    <w:rsid w:val="005A5220"/>
    <w:rsid w:val="005B149E"/>
    <w:rsid w:val="005B3961"/>
    <w:rsid w:val="005D30CF"/>
    <w:rsid w:val="005E64C6"/>
    <w:rsid w:val="005F39FF"/>
    <w:rsid w:val="0063429B"/>
    <w:rsid w:val="0065724D"/>
    <w:rsid w:val="0066018D"/>
    <w:rsid w:val="00670BE8"/>
    <w:rsid w:val="00672A6E"/>
    <w:rsid w:val="00673D43"/>
    <w:rsid w:val="00693261"/>
    <w:rsid w:val="006A24AC"/>
    <w:rsid w:val="006A3C28"/>
    <w:rsid w:val="006A7AA5"/>
    <w:rsid w:val="006C0017"/>
    <w:rsid w:val="006C0957"/>
    <w:rsid w:val="006D0092"/>
    <w:rsid w:val="006E33E9"/>
    <w:rsid w:val="006E4C37"/>
    <w:rsid w:val="00703AF3"/>
    <w:rsid w:val="00703B40"/>
    <w:rsid w:val="00710751"/>
    <w:rsid w:val="007341FA"/>
    <w:rsid w:val="00735A92"/>
    <w:rsid w:val="00750CA9"/>
    <w:rsid w:val="0076585D"/>
    <w:rsid w:val="007722E1"/>
    <w:rsid w:val="00772599"/>
    <w:rsid w:val="007A3821"/>
    <w:rsid w:val="007E13F0"/>
    <w:rsid w:val="007F0D71"/>
    <w:rsid w:val="00802EF5"/>
    <w:rsid w:val="008059CE"/>
    <w:rsid w:val="0082573C"/>
    <w:rsid w:val="00831A82"/>
    <w:rsid w:val="00836EEB"/>
    <w:rsid w:val="0085312A"/>
    <w:rsid w:val="00874664"/>
    <w:rsid w:val="00880CED"/>
    <w:rsid w:val="0089603C"/>
    <w:rsid w:val="008A6D2D"/>
    <w:rsid w:val="008C128D"/>
    <w:rsid w:val="008D1461"/>
    <w:rsid w:val="008D1F0D"/>
    <w:rsid w:val="008E250C"/>
    <w:rsid w:val="008E3663"/>
    <w:rsid w:val="008F7D21"/>
    <w:rsid w:val="009001BF"/>
    <w:rsid w:val="0093129C"/>
    <w:rsid w:val="0094689E"/>
    <w:rsid w:val="00947AC2"/>
    <w:rsid w:val="00951B45"/>
    <w:rsid w:val="00954216"/>
    <w:rsid w:val="009844D3"/>
    <w:rsid w:val="009872F2"/>
    <w:rsid w:val="009A1113"/>
    <w:rsid w:val="009B2911"/>
    <w:rsid w:val="009D1062"/>
    <w:rsid w:val="009E3097"/>
    <w:rsid w:val="00A13E69"/>
    <w:rsid w:val="00A16508"/>
    <w:rsid w:val="00A21F37"/>
    <w:rsid w:val="00A24886"/>
    <w:rsid w:val="00A32D64"/>
    <w:rsid w:val="00A46296"/>
    <w:rsid w:val="00A52742"/>
    <w:rsid w:val="00A7530B"/>
    <w:rsid w:val="00A822C3"/>
    <w:rsid w:val="00A90E61"/>
    <w:rsid w:val="00A913DC"/>
    <w:rsid w:val="00A9787D"/>
    <w:rsid w:val="00AA0B07"/>
    <w:rsid w:val="00AA2589"/>
    <w:rsid w:val="00AA6805"/>
    <w:rsid w:val="00AB3824"/>
    <w:rsid w:val="00AB752A"/>
    <w:rsid w:val="00AC0EC8"/>
    <w:rsid w:val="00AD59CB"/>
    <w:rsid w:val="00AD5DE7"/>
    <w:rsid w:val="00AE089F"/>
    <w:rsid w:val="00AE4675"/>
    <w:rsid w:val="00AF3C48"/>
    <w:rsid w:val="00B038A7"/>
    <w:rsid w:val="00B11FFA"/>
    <w:rsid w:val="00B31045"/>
    <w:rsid w:val="00B3432A"/>
    <w:rsid w:val="00B366BC"/>
    <w:rsid w:val="00B45BCD"/>
    <w:rsid w:val="00B7731D"/>
    <w:rsid w:val="00B93981"/>
    <w:rsid w:val="00BA28D3"/>
    <w:rsid w:val="00BC15A5"/>
    <w:rsid w:val="00BD28B0"/>
    <w:rsid w:val="00BE17BD"/>
    <w:rsid w:val="00BE3F68"/>
    <w:rsid w:val="00BE4E92"/>
    <w:rsid w:val="00BE57C0"/>
    <w:rsid w:val="00BE5998"/>
    <w:rsid w:val="00C05031"/>
    <w:rsid w:val="00C20CEE"/>
    <w:rsid w:val="00C23193"/>
    <w:rsid w:val="00C240E6"/>
    <w:rsid w:val="00C26ADB"/>
    <w:rsid w:val="00C27EB0"/>
    <w:rsid w:val="00C47EDD"/>
    <w:rsid w:val="00C50AAF"/>
    <w:rsid w:val="00C60857"/>
    <w:rsid w:val="00C618BC"/>
    <w:rsid w:val="00C647F0"/>
    <w:rsid w:val="00C66057"/>
    <w:rsid w:val="00C766EB"/>
    <w:rsid w:val="00CA413D"/>
    <w:rsid w:val="00CA54E5"/>
    <w:rsid w:val="00CC0786"/>
    <w:rsid w:val="00CC15DD"/>
    <w:rsid w:val="00CF158D"/>
    <w:rsid w:val="00D017C7"/>
    <w:rsid w:val="00D046BD"/>
    <w:rsid w:val="00D178EC"/>
    <w:rsid w:val="00D2011E"/>
    <w:rsid w:val="00D342A1"/>
    <w:rsid w:val="00D5505B"/>
    <w:rsid w:val="00D63139"/>
    <w:rsid w:val="00D8288E"/>
    <w:rsid w:val="00D87DC0"/>
    <w:rsid w:val="00D96EBD"/>
    <w:rsid w:val="00D97ADE"/>
    <w:rsid w:val="00D97D16"/>
    <w:rsid w:val="00DA1457"/>
    <w:rsid w:val="00DD3516"/>
    <w:rsid w:val="00DD6F49"/>
    <w:rsid w:val="00DF444D"/>
    <w:rsid w:val="00DF6A4F"/>
    <w:rsid w:val="00E00471"/>
    <w:rsid w:val="00E0705B"/>
    <w:rsid w:val="00E11D9A"/>
    <w:rsid w:val="00E13AD4"/>
    <w:rsid w:val="00E22445"/>
    <w:rsid w:val="00E25BDB"/>
    <w:rsid w:val="00E300E6"/>
    <w:rsid w:val="00E31678"/>
    <w:rsid w:val="00E54B2C"/>
    <w:rsid w:val="00E54EDE"/>
    <w:rsid w:val="00E573B0"/>
    <w:rsid w:val="00E63F74"/>
    <w:rsid w:val="00EB0A9F"/>
    <w:rsid w:val="00EC2D2A"/>
    <w:rsid w:val="00EF16CA"/>
    <w:rsid w:val="00F074FE"/>
    <w:rsid w:val="00F339D2"/>
    <w:rsid w:val="00F565BE"/>
    <w:rsid w:val="00FA063D"/>
    <w:rsid w:val="00FD4C41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270C1B"/>
  <w15:chartTrackingRefBased/>
  <w15:docId w15:val="{7AB0D823-6FBE-4E97-9D47-6AF5C70F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76D27"/>
    <w:pPr>
      <w:spacing w:line="0" w:lineRule="atLeast"/>
    </w:pPr>
    <w:rPr>
      <w:rFonts w:ascii="メイリオ" w:eastAsia="メイリオ" w:hAnsi="メイリオ"/>
      <w:noProof/>
      <w:kern w:val="2"/>
      <w:sz w:val="18"/>
      <w:szCs w:val="24"/>
    </w:rPr>
  </w:style>
  <w:style w:type="paragraph" w:styleId="1">
    <w:name w:val="heading 1"/>
    <w:basedOn w:val="a0"/>
    <w:next w:val="2"/>
    <w:qFormat/>
    <w:rsid w:val="006C0017"/>
    <w:pPr>
      <w:numPr>
        <w:numId w:val="5"/>
      </w:numPr>
      <w:shd w:val="clear" w:color="auto" w:fill="333399"/>
      <w:tabs>
        <w:tab w:val="left" w:pos="360"/>
      </w:tabs>
      <w:spacing w:before="120" w:after="120"/>
      <w:jc w:val="center"/>
      <w:outlineLvl w:val="0"/>
    </w:pPr>
    <w:rPr>
      <w:rFonts w:ascii="Arial" w:hAnsi="Arial"/>
      <w:b/>
      <w:color w:val="FFFFFF"/>
      <w:sz w:val="36"/>
    </w:rPr>
  </w:style>
  <w:style w:type="paragraph" w:styleId="2">
    <w:name w:val="heading 2"/>
    <w:basedOn w:val="a0"/>
    <w:next w:val="20"/>
    <w:qFormat/>
    <w:rsid w:val="006C0017"/>
    <w:pPr>
      <w:numPr>
        <w:ilvl w:val="1"/>
        <w:numId w:val="5"/>
      </w:numPr>
      <w:pBdr>
        <w:bottom w:val="double" w:sz="4" w:space="0" w:color="0000FF"/>
      </w:pBdr>
      <w:tabs>
        <w:tab w:val="clear" w:pos="567"/>
        <w:tab w:val="left" w:pos="360"/>
      </w:tabs>
      <w:spacing w:beforeLines="50" w:before="180"/>
      <w:ind w:left="358" w:hanging="386"/>
      <w:outlineLvl w:val="1"/>
    </w:pPr>
    <w:rPr>
      <w:rFonts w:ascii="Arial" w:hAnsi="Arial"/>
      <w:b/>
      <w:sz w:val="24"/>
    </w:rPr>
  </w:style>
  <w:style w:type="paragraph" w:styleId="3">
    <w:name w:val="heading 3"/>
    <w:basedOn w:val="a0"/>
    <w:next w:val="30"/>
    <w:autoRedefine/>
    <w:qFormat/>
    <w:rsid w:val="00A24886"/>
    <w:pPr>
      <w:numPr>
        <w:ilvl w:val="2"/>
        <w:numId w:val="5"/>
      </w:numPr>
      <w:pBdr>
        <w:bottom w:val="single" w:sz="4" w:space="1" w:color="0000FF"/>
      </w:pBdr>
      <w:tabs>
        <w:tab w:val="clear" w:pos="709"/>
        <w:tab w:val="left" w:pos="900"/>
      </w:tabs>
      <w:spacing w:line="60" w:lineRule="atLeast"/>
      <w:ind w:leftChars="200" w:left="200" w:firstLine="0"/>
      <w:outlineLvl w:val="2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647F0"/>
    <w:pPr>
      <w:widowControl w:val="0"/>
      <w:tabs>
        <w:tab w:val="left" w:pos="216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コマンド"/>
    <w:basedOn w:val="a1"/>
    <w:rsid w:val="00E54B2C"/>
    <w:rPr>
      <w:rFonts w:eastAsia="MS UI Gothic"/>
      <w:sz w:val="18"/>
    </w:rPr>
  </w:style>
  <w:style w:type="paragraph" w:styleId="10">
    <w:name w:val="toc 1"/>
    <w:basedOn w:val="a0"/>
    <w:next w:val="a0"/>
    <w:autoRedefine/>
    <w:uiPriority w:val="39"/>
    <w:rsid w:val="00A24886"/>
    <w:pPr>
      <w:tabs>
        <w:tab w:val="left" w:pos="540"/>
        <w:tab w:val="right" w:leader="dot" w:pos="10790"/>
      </w:tabs>
      <w:spacing w:before="120"/>
    </w:pPr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3D1738"/>
    <w:pPr>
      <w:ind w:left="180"/>
    </w:pPr>
    <w:rPr>
      <w:sz w:val="20"/>
      <w:szCs w:val="20"/>
    </w:rPr>
  </w:style>
  <w:style w:type="character" w:styleId="a6">
    <w:name w:val="Hyperlink"/>
    <w:basedOn w:val="a1"/>
    <w:uiPriority w:val="99"/>
    <w:rsid w:val="004468EC"/>
    <w:rPr>
      <w:color w:val="0000FF"/>
      <w:u w:val="single"/>
    </w:rPr>
  </w:style>
  <w:style w:type="paragraph" w:customStyle="1" w:styleId="a7">
    <w:name w:val="図"/>
    <w:basedOn w:val="a0"/>
    <w:rsid w:val="00077374"/>
    <w:pPr>
      <w:spacing w:line="240" w:lineRule="atLeast"/>
      <w:ind w:leftChars="200" w:left="360" w:firstLineChars="100" w:firstLine="180"/>
      <w:jc w:val="center"/>
    </w:pPr>
    <w:rPr>
      <w:rFonts w:ascii="MS UI Gothic" w:hAnsi="MS UI Gothic"/>
    </w:rPr>
  </w:style>
  <w:style w:type="paragraph" w:styleId="a8">
    <w:name w:val="caption"/>
    <w:basedOn w:val="a0"/>
    <w:next w:val="a0"/>
    <w:qFormat/>
    <w:rsid w:val="00454251"/>
    <w:rPr>
      <w:bCs/>
      <w:szCs w:val="21"/>
    </w:rPr>
  </w:style>
  <w:style w:type="paragraph" w:customStyle="1" w:styleId="a9">
    <w:name w:val="図・表のタイトル"/>
    <w:basedOn w:val="a8"/>
    <w:next w:val="a0"/>
    <w:rsid w:val="00454251"/>
    <w:pPr>
      <w:spacing w:afterLines="50" w:after="180"/>
      <w:jc w:val="center"/>
    </w:pPr>
  </w:style>
  <w:style w:type="paragraph" w:styleId="aa">
    <w:name w:val="Date"/>
    <w:basedOn w:val="a0"/>
    <w:next w:val="a0"/>
    <w:rsid w:val="00CA54E5"/>
  </w:style>
  <w:style w:type="paragraph" w:styleId="ab">
    <w:name w:val="header"/>
    <w:basedOn w:val="a0"/>
    <w:rsid w:val="001A41BD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rsid w:val="003F007D"/>
    <w:pPr>
      <w:tabs>
        <w:tab w:val="center" w:pos="4252"/>
        <w:tab w:val="right" w:pos="8504"/>
      </w:tabs>
      <w:snapToGrid w:val="0"/>
    </w:pPr>
  </w:style>
  <w:style w:type="paragraph" w:customStyle="1" w:styleId="ad">
    <w:name w:val="ページ"/>
    <w:basedOn w:val="a7"/>
    <w:rsid w:val="006C0017"/>
    <w:pPr>
      <w:ind w:firstLine="181"/>
    </w:pPr>
    <w:rPr>
      <w:rFonts w:ascii="HG創英角ﾎﾟｯﾌﾟ体"/>
      <w:b/>
      <w:szCs w:val="18"/>
    </w:rPr>
  </w:style>
  <w:style w:type="paragraph" w:styleId="31">
    <w:name w:val="toc 3"/>
    <w:basedOn w:val="a0"/>
    <w:next w:val="a0"/>
    <w:autoRedefine/>
    <w:uiPriority w:val="39"/>
    <w:rsid w:val="003D1738"/>
    <w:pPr>
      <w:ind w:left="360"/>
    </w:pPr>
    <w:rPr>
      <w:iCs/>
      <w:sz w:val="20"/>
      <w:szCs w:val="20"/>
    </w:rPr>
  </w:style>
  <w:style w:type="paragraph" w:customStyle="1" w:styleId="ae">
    <w:name w:val="目次"/>
    <w:basedOn w:val="a0"/>
    <w:rsid w:val="00673D43"/>
    <w:pPr>
      <w:shd w:val="clear" w:color="auto" w:fill="333399"/>
      <w:jc w:val="center"/>
    </w:pPr>
    <w:rPr>
      <w:rFonts w:ascii="MS UI Gothic" w:hAnsi="MS UI Gothic"/>
      <w:color w:val="FFFFFF"/>
      <w:sz w:val="24"/>
    </w:rPr>
  </w:style>
  <w:style w:type="paragraph" w:customStyle="1" w:styleId="CMD">
    <w:name w:val="CMD入力エリア"/>
    <w:basedOn w:val="a0"/>
    <w:link w:val="CMD0"/>
    <w:autoRedefine/>
    <w:rsid w:val="00A24886"/>
    <w:pPr>
      <w:pBdr>
        <w:top w:val="single" w:sz="6" w:space="1" w:color="777777"/>
        <w:left w:val="single" w:sz="6" w:space="4" w:color="777777"/>
        <w:bottom w:val="single" w:sz="6" w:space="1" w:color="777777"/>
        <w:right w:val="single" w:sz="6" w:space="4" w:color="777777"/>
      </w:pBdr>
      <w:shd w:val="clear" w:color="auto" w:fill="C0C0C0"/>
      <w:ind w:leftChars="300" w:left="540"/>
    </w:pPr>
    <w:rPr>
      <w:rFonts w:ascii="MS UI Gothic" w:hAnsi="MS UI Gothic"/>
    </w:rPr>
  </w:style>
  <w:style w:type="paragraph" w:customStyle="1" w:styleId="af">
    <w:name w:val="注意"/>
    <w:basedOn w:val="a0"/>
    <w:rsid w:val="00E54B2C"/>
    <w:pPr>
      <w:spacing w:line="240" w:lineRule="atLeast"/>
      <w:ind w:leftChars="500" w:left="900" w:firstLineChars="100" w:firstLine="180"/>
      <w:jc w:val="right"/>
    </w:pPr>
    <w:rPr>
      <w:rFonts w:ascii="MS UI Gothic" w:hAnsi="MS UI Gothic"/>
      <w:color w:val="FF0000"/>
    </w:rPr>
  </w:style>
  <w:style w:type="paragraph" w:customStyle="1" w:styleId="af0">
    <w:name w:val="更新履歴"/>
    <w:basedOn w:val="a0"/>
    <w:rsid w:val="007E13F0"/>
    <w:rPr>
      <w:rFonts w:eastAsia="ＭＳ Ｐゴシック"/>
    </w:rPr>
  </w:style>
  <w:style w:type="character" w:customStyle="1" w:styleId="af1">
    <w:name w:val="プロンプト"/>
    <w:basedOn w:val="a1"/>
    <w:rsid w:val="00020544"/>
    <w:rPr>
      <w:rFonts w:eastAsia="MS UI Gothic"/>
      <w:sz w:val="18"/>
    </w:rPr>
  </w:style>
  <w:style w:type="paragraph" w:styleId="4">
    <w:name w:val="toc 4"/>
    <w:basedOn w:val="a0"/>
    <w:next w:val="a0"/>
    <w:autoRedefine/>
    <w:semiHidden/>
    <w:rsid w:val="005B3961"/>
    <w:pPr>
      <w:ind w:left="540"/>
    </w:pPr>
    <w:rPr>
      <w:szCs w:val="18"/>
    </w:rPr>
  </w:style>
  <w:style w:type="paragraph" w:styleId="5">
    <w:name w:val="toc 5"/>
    <w:basedOn w:val="a0"/>
    <w:next w:val="a0"/>
    <w:autoRedefine/>
    <w:semiHidden/>
    <w:rsid w:val="005B3961"/>
    <w:pPr>
      <w:ind w:left="720"/>
    </w:pPr>
    <w:rPr>
      <w:szCs w:val="18"/>
    </w:rPr>
  </w:style>
  <w:style w:type="paragraph" w:styleId="6">
    <w:name w:val="toc 6"/>
    <w:basedOn w:val="a0"/>
    <w:next w:val="a0"/>
    <w:autoRedefine/>
    <w:semiHidden/>
    <w:rsid w:val="005B3961"/>
    <w:pPr>
      <w:ind w:left="900"/>
    </w:pPr>
    <w:rPr>
      <w:szCs w:val="18"/>
    </w:rPr>
  </w:style>
  <w:style w:type="paragraph" w:styleId="7">
    <w:name w:val="toc 7"/>
    <w:basedOn w:val="a0"/>
    <w:next w:val="a0"/>
    <w:autoRedefine/>
    <w:semiHidden/>
    <w:rsid w:val="005B3961"/>
    <w:pPr>
      <w:ind w:left="1080"/>
    </w:pPr>
    <w:rPr>
      <w:szCs w:val="18"/>
    </w:rPr>
  </w:style>
  <w:style w:type="paragraph" w:styleId="8">
    <w:name w:val="toc 8"/>
    <w:basedOn w:val="a0"/>
    <w:next w:val="a0"/>
    <w:autoRedefine/>
    <w:semiHidden/>
    <w:rsid w:val="005B3961"/>
    <w:pPr>
      <w:ind w:left="1260"/>
    </w:pPr>
    <w:rPr>
      <w:szCs w:val="18"/>
    </w:rPr>
  </w:style>
  <w:style w:type="paragraph" w:styleId="9">
    <w:name w:val="toc 9"/>
    <w:basedOn w:val="a0"/>
    <w:next w:val="a0"/>
    <w:autoRedefine/>
    <w:semiHidden/>
    <w:rsid w:val="005B3961"/>
    <w:pPr>
      <w:ind w:left="1440"/>
    </w:pPr>
    <w:rPr>
      <w:szCs w:val="18"/>
    </w:rPr>
  </w:style>
  <w:style w:type="character" w:styleId="af2">
    <w:name w:val="line number"/>
    <w:basedOn w:val="a1"/>
    <w:rsid w:val="00A52742"/>
  </w:style>
  <w:style w:type="paragraph" w:customStyle="1" w:styleId="20">
    <w:name w:val="本文2"/>
    <w:basedOn w:val="a0"/>
    <w:link w:val="22"/>
    <w:autoRedefine/>
    <w:rsid w:val="006C0017"/>
    <w:pPr>
      <w:ind w:leftChars="200" w:left="360" w:firstLineChars="100" w:firstLine="180"/>
    </w:pPr>
    <w:rPr>
      <w:rFonts w:ascii="MS UI Gothic" w:hAnsi="MS UI Gothic"/>
    </w:rPr>
  </w:style>
  <w:style w:type="paragraph" w:customStyle="1" w:styleId="30">
    <w:name w:val="本文3"/>
    <w:basedOn w:val="a0"/>
    <w:autoRedefine/>
    <w:rsid w:val="00A24886"/>
    <w:pPr>
      <w:ind w:leftChars="400" w:left="400" w:firstLineChars="100" w:firstLine="100"/>
    </w:pPr>
    <w:rPr>
      <w:rFonts w:ascii="MS UI Gothic" w:hAnsi="MS UI Gothic"/>
    </w:rPr>
  </w:style>
  <w:style w:type="paragraph" w:customStyle="1" w:styleId="af3">
    <w:name w:val="奇数フッター"/>
    <w:basedOn w:val="a0"/>
    <w:rsid w:val="0082573C"/>
    <w:pPr>
      <w:jc w:val="right"/>
    </w:pPr>
    <w:rPr>
      <w:b/>
      <w:sz w:val="20"/>
    </w:rPr>
  </w:style>
  <w:style w:type="paragraph" w:customStyle="1" w:styleId="af4">
    <w:name w:val="偶数フッター"/>
    <w:basedOn w:val="a0"/>
    <w:rsid w:val="0082573C"/>
    <w:pPr>
      <w:jc w:val="both"/>
    </w:pPr>
    <w:rPr>
      <w:b/>
      <w:sz w:val="20"/>
    </w:rPr>
  </w:style>
  <w:style w:type="paragraph" w:customStyle="1" w:styleId="a">
    <w:name w:val="太字"/>
    <w:basedOn w:val="20"/>
    <w:next w:val="30"/>
    <w:rsid w:val="002528D7"/>
    <w:pPr>
      <w:numPr>
        <w:numId w:val="23"/>
      </w:numPr>
      <w:tabs>
        <w:tab w:val="left" w:pos="900"/>
      </w:tabs>
      <w:spacing w:beforeLines="50" w:before="180"/>
      <w:ind w:leftChars="0" w:left="0" w:firstLineChars="0" w:firstLine="0"/>
    </w:pPr>
    <w:rPr>
      <w:b/>
    </w:rPr>
  </w:style>
  <w:style w:type="character" w:styleId="af5">
    <w:name w:val="FollowedHyperlink"/>
    <w:basedOn w:val="a1"/>
    <w:rsid w:val="006E33E9"/>
    <w:rPr>
      <w:color w:val="800080"/>
      <w:u w:val="single"/>
    </w:rPr>
  </w:style>
  <w:style w:type="paragraph" w:styleId="11">
    <w:name w:val="index 1"/>
    <w:basedOn w:val="a0"/>
    <w:next w:val="a0"/>
    <w:autoRedefine/>
    <w:semiHidden/>
    <w:rsid w:val="003D1738"/>
    <w:pPr>
      <w:ind w:left="180" w:hangingChars="100" w:hanging="180"/>
    </w:pPr>
  </w:style>
  <w:style w:type="paragraph" w:styleId="af6">
    <w:name w:val="table of figures"/>
    <w:basedOn w:val="a0"/>
    <w:next w:val="a0"/>
    <w:semiHidden/>
    <w:rsid w:val="003D1738"/>
    <w:pPr>
      <w:ind w:leftChars="200" w:left="200" w:hangingChars="200" w:hanging="200"/>
    </w:pPr>
  </w:style>
  <w:style w:type="paragraph" w:customStyle="1" w:styleId="CMD1">
    <w:name w:val="スタイル CMD入力エリア + 赤"/>
    <w:basedOn w:val="CMD"/>
    <w:link w:val="CMD2"/>
    <w:rsid w:val="00A24886"/>
    <w:pPr>
      <w:snapToGrid w:val="0"/>
      <w:spacing w:line="140" w:lineRule="atLeast"/>
      <w:ind w:left="300"/>
    </w:pPr>
    <w:rPr>
      <w:color w:val="0000FF"/>
    </w:rPr>
  </w:style>
  <w:style w:type="character" w:customStyle="1" w:styleId="CMD0">
    <w:name w:val="CMD入力エリア (文字)"/>
    <w:basedOn w:val="a1"/>
    <w:link w:val="CMD"/>
    <w:rsid w:val="00A24886"/>
    <w:rPr>
      <w:rFonts w:ascii="MS UI Gothic" w:eastAsia="MS UI Gothic" w:hAnsi="MS UI Gothic"/>
      <w:noProof/>
      <w:kern w:val="2"/>
      <w:sz w:val="18"/>
      <w:szCs w:val="24"/>
      <w:lang w:val="en-US" w:eastAsia="ja-JP" w:bidi="ar-SA"/>
    </w:rPr>
  </w:style>
  <w:style w:type="character" w:customStyle="1" w:styleId="CMD2">
    <w:name w:val="スタイル CMD入力エリア + 赤 (文字)"/>
    <w:basedOn w:val="CMD0"/>
    <w:link w:val="CMD1"/>
    <w:rsid w:val="00A24886"/>
    <w:rPr>
      <w:rFonts w:ascii="MS UI Gothic" w:eastAsia="MS UI Gothic" w:hAnsi="MS UI Gothic"/>
      <w:noProof/>
      <w:color w:val="0000FF"/>
      <w:kern w:val="2"/>
      <w:sz w:val="18"/>
      <w:szCs w:val="24"/>
      <w:lang w:val="en-US" w:eastAsia="ja-JP" w:bidi="ar-SA"/>
    </w:rPr>
  </w:style>
  <w:style w:type="paragraph" w:customStyle="1" w:styleId="2-">
    <w:name w:val="本文2-重要"/>
    <w:basedOn w:val="20"/>
    <w:link w:val="2-0"/>
    <w:rsid w:val="000B2927"/>
    <w:rPr>
      <w:u w:val="wave" w:color="FF0000"/>
    </w:rPr>
  </w:style>
  <w:style w:type="character" w:customStyle="1" w:styleId="22">
    <w:name w:val="本文2 (文字)"/>
    <w:basedOn w:val="a1"/>
    <w:link w:val="20"/>
    <w:rsid w:val="006C0017"/>
    <w:rPr>
      <w:rFonts w:ascii="MS UI Gothic" w:eastAsia="メイリオ" w:hAnsi="MS UI Gothic"/>
      <w:noProof/>
      <w:kern w:val="2"/>
      <w:sz w:val="18"/>
      <w:szCs w:val="24"/>
    </w:rPr>
  </w:style>
  <w:style w:type="character" w:customStyle="1" w:styleId="2-0">
    <w:name w:val="本文2-重要 (文字)"/>
    <w:basedOn w:val="22"/>
    <w:link w:val="2-"/>
    <w:rsid w:val="000B2927"/>
    <w:rPr>
      <w:rFonts w:ascii="MS UI Gothic" w:eastAsia="MS UI Gothic" w:hAnsi="MS UI Gothic"/>
      <w:noProof/>
      <w:kern w:val="2"/>
      <w:sz w:val="18"/>
      <w:szCs w:val="24"/>
      <w:u w:val="wave" w:color="FF0000"/>
      <w:lang w:val="en-US" w:eastAsia="ja-JP" w:bidi="ar-SA"/>
    </w:rPr>
  </w:style>
  <w:style w:type="paragraph" w:customStyle="1" w:styleId="af7">
    <w:name w:val="枠"/>
    <w:basedOn w:val="CMD"/>
    <w:rsid w:val="00447934"/>
    <w:pPr>
      <w:shd w:val="clear" w:color="auto" w:fill="auto"/>
    </w:pPr>
  </w:style>
  <w:style w:type="paragraph" w:customStyle="1" w:styleId="CMD3">
    <w:name w:val="スタイル スタイル CMD入力エリア + 赤 + 左 :  3 字"/>
    <w:basedOn w:val="CMD1"/>
    <w:autoRedefine/>
    <w:rsid w:val="00A24886"/>
    <w:pPr>
      <w:spacing w:line="0" w:lineRule="atLeast"/>
      <w:ind w:left="540"/>
    </w:pPr>
    <w:rPr>
      <w:rFonts w:cs="ＭＳ 明朝"/>
      <w:szCs w:val="20"/>
    </w:rPr>
  </w:style>
  <w:style w:type="paragraph" w:customStyle="1" w:styleId="221">
    <w:name w:val="スタイル 本文2 + 左 :  2 字 最初の行 :  1 字"/>
    <w:basedOn w:val="20"/>
    <w:rsid w:val="00A24886"/>
    <w:pPr>
      <w:spacing w:line="60" w:lineRule="atLeast"/>
    </w:pPr>
    <w:rPr>
      <w:rFonts w:cs="ＭＳ 明朝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2486;&#12531;&#12503;&#12524;&#12540;&#12488;\Word\&#12510;&#12491;&#12517;&#12450;&#12523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マニュアル.dot</Template>
  <TotalTime>16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</vt:lpstr>
      <vt:lpstr>    </vt:lpstr>
    </vt:vector>
  </TitlesOfParts>
  <Company>transcosmos inc.</Company>
  <LinksUpToDate>false</LinksUpToDate>
  <CharactersWithSpaces>342</CharactersWithSpaces>
  <SharedDoc>false</SharedDoc>
  <HLinks>
    <vt:vector size="234" baseType="variant">
      <vt:variant>
        <vt:i4>4325442</vt:i4>
      </vt:variant>
      <vt:variant>
        <vt:i4>231</vt:i4>
      </vt:variant>
      <vt:variant>
        <vt:i4>0</vt:i4>
      </vt:variant>
      <vt:variant>
        <vt:i4>5</vt:i4>
      </vt:variant>
      <vt:variant>
        <vt:lpwstr>http://www2s.biglobe.ne.jp/~idesaku/sss/tech/vi/</vt:lpwstr>
      </vt:variant>
      <vt:variant>
        <vt:lpwstr/>
      </vt:variant>
      <vt:variant>
        <vt:i4>4653065</vt:i4>
      </vt:variant>
      <vt:variant>
        <vt:i4>228</vt:i4>
      </vt:variant>
      <vt:variant>
        <vt:i4>0</vt:i4>
      </vt:variant>
      <vt:variant>
        <vt:i4>5</vt:i4>
      </vt:variant>
      <vt:variant>
        <vt:lpwstr>http://www.atmarkit.co.jp/flinux/index/indexfiles/rootindex.html</vt:lpwstr>
      </vt:variant>
      <vt:variant>
        <vt:lpwstr/>
      </vt:variant>
      <vt:variant>
        <vt:i4>3801211</vt:i4>
      </vt:variant>
      <vt:variant>
        <vt:i4>225</vt:i4>
      </vt:variant>
      <vt:variant>
        <vt:i4>0</vt:i4>
      </vt:variant>
      <vt:variant>
        <vt:i4>5</vt:i4>
      </vt:variant>
      <vt:variant>
        <vt:lpwstr>http://www.atmarkit.co.jp/flinux/rensai/theory01/theory01.html</vt:lpwstr>
      </vt:variant>
      <vt:variant>
        <vt:lpwstr/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_Toc233306787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_Toc233306786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_Toc233306785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_Toc233306784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_Toc233306783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_Toc233306782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_Toc233306781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_Toc233306780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_Toc233306779</vt:lpwstr>
      </vt:variant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_Toc233306778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_Toc233306777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_Toc233306776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_Toc233306775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_Toc233306774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_Toc233306773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_Toc233306772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_Toc233306771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_Toc233306770</vt:lpwstr>
      </vt:variant>
      <vt:variant>
        <vt:i4>1507382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_Toc233306769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_Toc233306768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_Toc233306767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_Toc233306766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_Toc233306765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_Toc233306764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_Toc233306763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_Toc233306762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_Toc233306761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_Toc233306760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_Toc233306759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_Toc233306758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_Toc233306757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_Toc233306756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_Toc233306755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_Toc233306754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_Toc233306753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_Toc233306752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小泉文平</dc:creator>
  <cp:keywords/>
  <dc:description/>
  <cp:lastModifiedBy>Koizumi.Bunpei</cp:lastModifiedBy>
  <cp:revision>10</cp:revision>
  <cp:lastPrinted>2008-04-11T05:07:00Z</cp:lastPrinted>
  <dcterms:created xsi:type="dcterms:W3CDTF">2015-02-08T14:16:00Z</dcterms:created>
  <dcterms:modified xsi:type="dcterms:W3CDTF">2020-10-13T04:21:00Z</dcterms:modified>
</cp:coreProperties>
</file>